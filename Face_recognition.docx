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16" w:rsidRDefault="004B6596" w:rsidP="00141A4C">
      <w:pPr>
        <w:pStyle w:val="Title"/>
      </w:pPr>
      <w:r>
        <w:t>Face Recognition</w:t>
      </w:r>
    </w:p>
    <w:p w:rsidR="00141A4C" w:rsidRDefault="002C77B1" w:rsidP="00141A4C">
      <w:sdt>
        <w:sdtPr>
          <w:alias w:val="Address, City, ST ZIP Code:"/>
          <w:tag w:val="Address, City, ST ZIP Code:"/>
          <w:id w:val="-593780209"/>
          <w:placeholder>
            <w:docPart w:val="0E39BBD1CE6E4361B5FD3ACB94932A1A"/>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0D20BBB36C0A45B79EC7BA6DBA6174A9"/>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63B8FA16312846268D0BE22957F75BE6"/>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rsidR="006270A9" w:rsidRDefault="004B6596" w:rsidP="00141A4C">
      <w:pPr>
        <w:pStyle w:val="Heading1"/>
      </w:pPr>
      <w:r>
        <w:t>Software Installation</w:t>
      </w:r>
    </w:p>
    <w:p w:rsidR="006270A9" w:rsidRDefault="006270A9">
      <w:pPr>
        <w:pStyle w:val="Heading1"/>
      </w:pPr>
    </w:p>
    <w:p w:rsidR="006270A9" w:rsidRDefault="009D5933">
      <w:pPr>
        <w:pStyle w:val="Heading2"/>
      </w:pPr>
      <w:r>
        <w:t> </w:t>
      </w:r>
      <w:r w:rsidR="004B6596">
        <w:t>Python (Choose One)</w:t>
      </w:r>
    </w:p>
    <w:p w:rsidR="006270A9" w:rsidRDefault="004B6596" w:rsidP="001B29CF">
      <w:pPr>
        <w:pStyle w:val="ListBullet"/>
      </w:pPr>
      <w:r>
        <w:t xml:space="preserve">Raise ticket on service now </w:t>
      </w:r>
    </w:p>
    <w:p w:rsidR="006270A9" w:rsidRDefault="004B6596" w:rsidP="001B29CF">
      <w:pPr>
        <w:pStyle w:val="ListBullet"/>
      </w:pPr>
      <w:r>
        <w:t>Download anaconda which has pre-installed widely used libraries and Spyder python IDE.</w:t>
      </w:r>
    </w:p>
    <w:p w:rsidR="004B6596" w:rsidRDefault="004B6596" w:rsidP="001B29CF">
      <w:pPr>
        <w:pStyle w:val="ListBullet"/>
      </w:pPr>
      <w:r>
        <w:t xml:space="preserve">Download </w:t>
      </w:r>
      <w:proofErr w:type="spellStart"/>
      <w:r>
        <w:t>Pycharm</w:t>
      </w:r>
      <w:proofErr w:type="spellEnd"/>
      <w:r>
        <w:t xml:space="preserve"> editor which comes with python and pip installed.</w:t>
      </w:r>
    </w:p>
    <w:p w:rsidR="004B6596" w:rsidRDefault="004B6596" w:rsidP="004B6596">
      <w:pPr>
        <w:pStyle w:val="Heading2"/>
      </w:pPr>
      <w:r>
        <w:t>Python Libraries</w:t>
      </w:r>
    </w:p>
    <w:p w:rsidR="006270A9" w:rsidRDefault="004B6596">
      <w:pPr>
        <w:pStyle w:val="ListBullet"/>
      </w:pPr>
      <w:r>
        <w:t>Pandas</w:t>
      </w:r>
    </w:p>
    <w:p w:rsidR="006270A9" w:rsidRDefault="004B6596">
      <w:pPr>
        <w:pStyle w:val="ListBullet"/>
      </w:pPr>
      <w:proofErr w:type="spellStart"/>
      <w:r>
        <w:t>Opencv</w:t>
      </w:r>
      <w:proofErr w:type="spellEnd"/>
      <w:r>
        <w:t xml:space="preserve"> /cv2</w:t>
      </w:r>
    </w:p>
    <w:p w:rsidR="004B6596" w:rsidRDefault="004B6596">
      <w:pPr>
        <w:pStyle w:val="ListBullet"/>
      </w:pPr>
      <w:proofErr w:type="spellStart"/>
      <w:r>
        <w:t>Numpy</w:t>
      </w:r>
      <w:proofErr w:type="spellEnd"/>
    </w:p>
    <w:p w:rsidR="004B6596" w:rsidRDefault="004B6596">
      <w:pPr>
        <w:pStyle w:val="ListBullet"/>
      </w:pPr>
      <w:proofErr w:type="spellStart"/>
      <w:r>
        <w:t>Imutils</w:t>
      </w:r>
      <w:proofErr w:type="spellEnd"/>
    </w:p>
    <w:p w:rsidR="004B6596" w:rsidRDefault="004B6596">
      <w:pPr>
        <w:pStyle w:val="ListBullet"/>
      </w:pPr>
      <w:r>
        <w:t>Pickle/</w:t>
      </w:r>
      <w:proofErr w:type="spellStart"/>
      <w:r>
        <w:t>cPickle</w:t>
      </w:r>
      <w:proofErr w:type="spellEnd"/>
    </w:p>
    <w:p w:rsidR="004B6596" w:rsidRDefault="004B6596">
      <w:pPr>
        <w:pStyle w:val="ListBullet"/>
      </w:pPr>
      <w:proofErr w:type="spellStart"/>
      <w:r>
        <w:t>Dlib</w:t>
      </w:r>
      <w:proofErr w:type="spellEnd"/>
    </w:p>
    <w:p w:rsidR="004B6596" w:rsidRDefault="004B6596">
      <w:pPr>
        <w:pStyle w:val="ListBullet"/>
      </w:pPr>
      <w:proofErr w:type="spellStart"/>
      <w:r>
        <w:t>Webbrowser</w:t>
      </w:r>
      <w:proofErr w:type="spellEnd"/>
    </w:p>
    <w:p w:rsidR="004B6596" w:rsidRDefault="004B6596">
      <w:pPr>
        <w:pStyle w:val="ListBullet"/>
      </w:pPr>
      <w:r>
        <w:t>Beautiful Soup / bs4</w:t>
      </w:r>
    </w:p>
    <w:p w:rsidR="004B6596" w:rsidRDefault="004B6596" w:rsidP="004B6596">
      <w:pPr>
        <w:pStyle w:val="ListBullet"/>
        <w:numPr>
          <w:ilvl w:val="0"/>
          <w:numId w:val="0"/>
        </w:numPr>
        <w:ind w:left="216"/>
        <w:rPr>
          <w:b/>
        </w:rPr>
      </w:pPr>
      <w:r>
        <w:rPr>
          <w:b/>
        </w:rPr>
        <w:t>Installation Method</w:t>
      </w:r>
    </w:p>
    <w:p w:rsidR="004B6596" w:rsidRDefault="004B6596" w:rsidP="004B6596">
      <w:pPr>
        <w:pStyle w:val="ListBullet"/>
        <w:numPr>
          <w:ilvl w:val="0"/>
          <w:numId w:val="0"/>
        </w:numPr>
        <w:ind w:left="216"/>
        <w:rPr>
          <w:b/>
        </w:rPr>
      </w:pPr>
      <w:proofErr w:type="spellStart"/>
      <w:r>
        <w:rPr>
          <w:b/>
        </w:rPr>
        <w:t>Dlib</w:t>
      </w:r>
      <w:proofErr w:type="spellEnd"/>
      <w:r>
        <w:rPr>
          <w:b/>
        </w:rPr>
        <w:t xml:space="preserve"> library requirements – </w:t>
      </w:r>
    </w:p>
    <w:p w:rsidR="004B6596" w:rsidRPr="004B6596" w:rsidRDefault="004B6596" w:rsidP="004B6596">
      <w:pPr>
        <w:pStyle w:val="ListBullet"/>
        <w:numPr>
          <w:ilvl w:val="0"/>
          <w:numId w:val="0"/>
        </w:numPr>
        <w:ind w:left="216"/>
        <w:rPr>
          <w:b/>
        </w:rPr>
      </w:pPr>
      <w:r>
        <w:rPr>
          <w:b/>
        </w:rPr>
        <w:tab/>
      </w:r>
    </w:p>
    <w:p w:rsidR="004B6596" w:rsidRDefault="004B6596" w:rsidP="004B6596">
      <w:pPr>
        <w:pStyle w:val="ListBullet"/>
        <w:numPr>
          <w:ilvl w:val="0"/>
          <w:numId w:val="0"/>
        </w:numPr>
        <w:ind w:left="216"/>
      </w:pPr>
    </w:p>
    <w:sdt>
      <w:sdtPr>
        <w:alias w:val="Skills &amp; Abilities:"/>
        <w:tag w:val="Skills &amp; Abilities:"/>
        <w:id w:val="458624136"/>
        <w:placeholder>
          <w:docPart w:val="107F08F7B8B04296A422482837217505"/>
        </w:placeholder>
        <w:temporary/>
        <w:showingPlcHdr/>
        <w15:appearance w15:val="hidden"/>
      </w:sdtPr>
      <w:sdtEndPr/>
      <w:sdtContent>
        <w:p w:rsidR="006270A9" w:rsidRDefault="009D5933">
          <w:pPr>
            <w:pStyle w:val="Heading1"/>
          </w:pPr>
          <w:r>
            <w:t>Skills &amp; Abilities</w:t>
          </w:r>
        </w:p>
      </w:sdtContent>
    </w:sdt>
    <w:sdt>
      <w:sdtPr>
        <w:alias w:val="Management:"/>
        <w:tag w:val="Management:"/>
        <w:id w:val="598525640"/>
        <w:placeholder>
          <w:docPart w:val="D4AEC0A50B924F498F5D2C217324A84E"/>
        </w:placeholder>
        <w:temporary/>
        <w:showingPlcHdr/>
        <w15:appearance w15:val="hidden"/>
      </w:sdtPr>
      <w:sdtEndPr/>
      <w:sdtContent>
        <w:p w:rsidR="006270A9" w:rsidRDefault="009D5933">
          <w:pPr>
            <w:pStyle w:val="Heading2"/>
          </w:pPr>
          <w:r>
            <w:t>Management</w:t>
          </w:r>
        </w:p>
      </w:sdtContent>
    </w:sdt>
    <w:p w:rsidR="006270A9" w:rsidRDefault="004612BB" w:rsidP="004612BB">
      <w:pPr>
        <w:pStyle w:val="ListBullet"/>
        <w:numPr>
          <w:ilvl w:val="0"/>
          <w:numId w:val="0"/>
        </w:numPr>
        <w:ind w:left="216"/>
        <w:rPr>
          <w:rStyle w:val="l8"/>
          <w:color w:val="000000"/>
          <w:spacing w:val="30"/>
          <w:bdr w:val="none" w:sz="0" w:space="0" w:color="auto" w:frame="1"/>
          <w:shd w:val="clear" w:color="auto" w:fill="FFFFFF"/>
        </w:rPr>
      </w:pPr>
      <w:r>
        <w:t>At one of the most successful application of image analysis</w:t>
      </w:r>
      <w:r w:rsidRPr="004612BB">
        <w:rPr>
          <w:rStyle w:val="l6"/>
          <w:color w:val="000000"/>
          <w:spacing w:val="30"/>
          <w:bdr w:val="none" w:sz="0" w:space="0" w:color="auto" w:frame="1"/>
          <w:shd w:val="clear" w:color="auto" w:fill="FFFFFF"/>
        </w:rPr>
        <w:t>, </w:t>
      </w:r>
      <w:proofErr w:type="spellStart"/>
      <w:r w:rsidRPr="004612BB">
        <w:rPr>
          <w:rStyle w:val="l6"/>
          <w:color w:val="000000"/>
          <w:spacing w:val="30"/>
          <w:bdr w:val="none" w:sz="0" w:space="0" w:color="auto" w:frame="1"/>
          <w:shd w:val="clear" w:color="auto" w:fill="FFFFFF"/>
        </w:rPr>
        <w:t>face</w:t>
      </w:r>
      <w:r w:rsidRPr="004612BB">
        <w:rPr>
          <w:rStyle w:val="a"/>
          <w:color w:val="000000"/>
          <w:bdr w:val="none" w:sz="0" w:space="0" w:color="auto" w:frame="1"/>
          <w:shd w:val="clear" w:color="auto" w:fill="FFFFFF"/>
        </w:rPr>
        <w:t>recognition</w:t>
      </w:r>
      <w:proofErr w:type="spellEnd"/>
      <w:r w:rsidRPr="004612BB">
        <w:rPr>
          <w:rStyle w:val="a"/>
          <w:color w:val="000000"/>
          <w:bdr w:val="none" w:sz="0" w:space="0" w:color="auto" w:frame="1"/>
          <w:shd w:val="clear" w:color="auto" w:fill="FFFFFF"/>
        </w:rPr>
        <w:t xml:space="preserve"> has recently received significant attention, espe</w:t>
      </w:r>
      <w:r>
        <w:rPr>
          <w:rStyle w:val="a"/>
          <w:color w:val="000000"/>
          <w:bdr w:val="none" w:sz="0" w:space="0" w:color="auto" w:frame="1"/>
          <w:shd w:val="clear" w:color="auto" w:fill="FFFFFF"/>
        </w:rPr>
        <w:t xml:space="preserve">cially during the past few years. Face Recognition Technology (FRT) has emerged as an attractive solution to many </w:t>
      </w:r>
      <w:proofErr w:type="spellStart"/>
      <w:r>
        <w:rPr>
          <w:rStyle w:val="a"/>
          <w:color w:val="000000"/>
          <w:bdr w:val="none" w:sz="0" w:space="0" w:color="auto" w:frame="1"/>
          <w:shd w:val="clear" w:color="auto" w:fill="FFFFFF"/>
        </w:rPr>
        <w:t>cometorary</w:t>
      </w:r>
      <w:proofErr w:type="spellEnd"/>
      <w:r>
        <w:rPr>
          <w:rStyle w:val="a"/>
          <w:color w:val="000000"/>
          <w:bdr w:val="none" w:sz="0" w:space="0" w:color="auto" w:frame="1"/>
          <w:shd w:val="clear" w:color="auto" w:fill="FFFFFF"/>
        </w:rPr>
        <w:t xml:space="preserve"> needs for identification and verification claims</w:t>
      </w:r>
      <w:r w:rsidRPr="004612BB">
        <w:rPr>
          <w:rStyle w:val="l8"/>
          <w:color w:val="000000"/>
          <w:spacing w:val="30"/>
          <w:bdr w:val="none" w:sz="0" w:space="0" w:color="auto" w:frame="1"/>
          <w:shd w:val="clear" w:color="auto" w:fill="FFFFFF"/>
        </w:rPr>
        <w:t>.</w:t>
      </w:r>
    </w:p>
    <w:p w:rsidR="004612BB" w:rsidRPr="004612BB" w:rsidRDefault="004612BB" w:rsidP="004612BB">
      <w:pPr>
        <w:pStyle w:val="ListBullet"/>
        <w:numPr>
          <w:ilvl w:val="0"/>
          <w:numId w:val="0"/>
        </w:numPr>
        <w:ind w:left="216"/>
        <w:rPr>
          <w:rStyle w:val="l8"/>
        </w:rPr>
      </w:pPr>
      <w:bookmarkStart w:id="0" w:name="_GoBack"/>
      <w:bookmarkEnd w:id="0"/>
    </w:p>
    <w:p w:rsidR="004612BB" w:rsidRPr="004612BB" w:rsidRDefault="004612BB" w:rsidP="004612BB">
      <w:pPr>
        <w:pStyle w:val="ListBullet"/>
        <w:numPr>
          <w:ilvl w:val="0"/>
          <w:numId w:val="0"/>
        </w:numPr>
        <w:ind w:left="216"/>
      </w:pPr>
    </w:p>
    <w:sdt>
      <w:sdtPr>
        <w:alias w:val="Sales:"/>
        <w:tag w:val="Sales:"/>
        <w:id w:val="-2126221975"/>
        <w:placeholder>
          <w:docPart w:val="D6E61745455F41FB868C646B87FCCE29"/>
        </w:placeholder>
        <w:temporary/>
        <w:showingPlcHdr/>
        <w15:appearance w15:val="hidden"/>
      </w:sdtPr>
      <w:sdtEndPr/>
      <w:sdtContent>
        <w:p w:rsidR="006270A9" w:rsidRDefault="009D5933">
          <w:pPr>
            <w:pStyle w:val="Heading2"/>
          </w:pPr>
          <w:r>
            <w:t>Sales</w:t>
          </w:r>
        </w:p>
      </w:sdtContent>
    </w:sdt>
    <w:sdt>
      <w:sdtPr>
        <w:alias w:val="Sales Skills:"/>
        <w:tag w:val="Sales Skills:"/>
        <w:id w:val="1544489962"/>
        <w:placeholder>
          <w:docPart w:val="1D4E25453A3D4EB386A14A91CB6344B1"/>
        </w:placeholder>
        <w:temporary/>
        <w:showingPlcHdr/>
        <w15:appearance w15:val="hidden"/>
      </w:sdtPr>
      <w:sdtEndPr/>
      <w:sdtContent>
        <w:p w:rsidR="006270A9" w:rsidRDefault="009D5933">
          <w:pPr>
            <w:pStyle w:val="ListBullet"/>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BF53C36C594F4E8297A897586340B1DE"/>
        </w:placeholder>
        <w:temporary/>
        <w:showingPlcHdr/>
        <w15:appearance w15:val="hidden"/>
      </w:sdtPr>
      <w:sdtEndPr/>
      <w:sdtContent>
        <w:p w:rsidR="006270A9" w:rsidRDefault="009D5933">
          <w:pPr>
            <w:pStyle w:val="Heading2"/>
          </w:pPr>
          <w:r>
            <w:t>Communication</w:t>
          </w:r>
        </w:p>
      </w:sdtContent>
    </w:sdt>
    <w:p w:rsidR="006270A9" w:rsidRDefault="002C77B1">
      <w:pPr>
        <w:pStyle w:val="ListBullet"/>
      </w:pPr>
      <w:sdt>
        <w:sdtPr>
          <w:alias w:val="Communication Skills:"/>
          <w:tag w:val="Communication Skills:"/>
          <w:id w:val="-1819335404"/>
          <w:placeholder>
            <w:docPart w:val="50DA24C387D341E1AF5DBB8F85A76892"/>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6D2E8DCFF865492080CE81A448897256"/>
        </w:placeholder>
        <w:temporary/>
        <w:showingPlcHdr/>
        <w15:appearance w15:val="hidden"/>
      </w:sdtPr>
      <w:sdtEndPr/>
      <w:sdtContent>
        <w:p w:rsidR="006270A9" w:rsidRDefault="009D5933">
          <w:pPr>
            <w:pStyle w:val="Heading2"/>
          </w:pPr>
          <w:r>
            <w:t>Leadership</w:t>
          </w:r>
        </w:p>
      </w:sdtContent>
    </w:sdt>
    <w:p w:rsidR="006270A9" w:rsidRDefault="002C77B1">
      <w:pPr>
        <w:pStyle w:val="ListBullet"/>
      </w:pPr>
      <w:sdt>
        <w:sdtPr>
          <w:alias w:val="Leadership Skills:"/>
          <w:tag w:val="Leadership Skills:"/>
          <w:id w:val="-1072199855"/>
          <w:placeholder>
            <w:docPart w:val="D4C1BC92E59D4114A8ED64FC0E35F50C"/>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67F7933A376C40DDAE8815B90647C812"/>
        </w:placeholder>
        <w:temporary/>
        <w:showingPlcHdr/>
        <w15:appearance w15:val="hidden"/>
      </w:sdtPr>
      <w:sdtEndPr/>
      <w:sdtContent>
        <w:p w:rsidR="006270A9" w:rsidRDefault="009D5933">
          <w:pPr>
            <w:pStyle w:val="Heading1"/>
          </w:pPr>
          <w:r>
            <w:t>Experience</w:t>
          </w:r>
        </w:p>
      </w:sdtContent>
    </w:sdt>
    <w:p w:rsidR="006270A9" w:rsidRDefault="002C77B1">
      <w:pPr>
        <w:pStyle w:val="Heading2"/>
      </w:pPr>
      <w:sdt>
        <w:sdtPr>
          <w:alias w:val="Job Title 1:"/>
          <w:tag w:val="Job Title 1:"/>
          <w:id w:val="-1093548063"/>
          <w:placeholder>
            <w:docPart w:val="F0C141F59D39413892FA7451A86DEA46"/>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7A0B334DD56B475A88AE117A05A7C3FC"/>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D5D8548961A04CF683A3B4C97F439EAD"/>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6DABB289E0744492B3C234A4A8502666"/>
        </w:placeholder>
        <w:temporary/>
        <w:showingPlcHdr/>
        <w15:appearance w15:val="hidden"/>
      </w:sdtPr>
      <w:sdtEndPr/>
      <w:sdtContent>
        <w:p w:rsidR="006270A9" w:rsidRDefault="009D5933">
          <w:pPr>
            <w:pStyle w:val="ListBullet"/>
          </w:pPr>
          <w:r>
            <w:t>This is the place for a brief summary of your key responsibilities and most stellar accomplishments.</w:t>
          </w:r>
        </w:p>
      </w:sdtContent>
    </w:sdt>
    <w:p w:rsidR="006270A9" w:rsidRDefault="002C77B1">
      <w:pPr>
        <w:pStyle w:val="Heading2"/>
      </w:pPr>
      <w:sdt>
        <w:sdtPr>
          <w:alias w:val="Job Title 2:"/>
          <w:tag w:val="Job Title 2:"/>
          <w:id w:val="-915553614"/>
          <w:placeholder>
            <w:docPart w:val="71EBF4C0AF564DCAAAC51E2D566EAC18"/>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4FA30230143D4956A206BD147600AB51"/>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E776E30D4E6D4C989BEE940DBCCBB868"/>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F9C2DA1D8ECA4199BCD095D00E8A93E7"/>
        </w:placeholder>
        <w:temporary/>
        <w:showingPlcHdr/>
        <w15:appearance w15:val="hidden"/>
      </w:sdtPr>
      <w:sdtEndPr/>
      <w:sdtContent>
        <w:p w:rsidR="001B29CF" w:rsidRPr="001B29CF" w:rsidRDefault="009D5933" w:rsidP="001B29CF">
          <w:pPr>
            <w:pStyle w:val="ListBullet"/>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77B1" w:rsidRDefault="002C77B1">
      <w:pPr>
        <w:spacing w:after="0"/>
      </w:pPr>
      <w:r>
        <w:separator/>
      </w:r>
    </w:p>
  </w:endnote>
  <w:endnote w:type="continuationSeparator" w:id="0">
    <w:p w:rsidR="002C77B1" w:rsidRDefault="002C77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70A9" w:rsidRDefault="009D5933">
    <w:pPr>
      <w:pStyle w:val="Footer"/>
    </w:pPr>
    <w:r>
      <w:t xml:space="preserve">Page </w:t>
    </w:r>
    <w:r>
      <w:fldChar w:fldCharType="begin"/>
    </w:r>
    <w:r>
      <w:instrText xml:space="preserve"> PAGE   \* MERGEFORMAT </w:instrText>
    </w:r>
    <w:r>
      <w:fldChar w:fldCharType="separate"/>
    </w:r>
    <w:r w:rsidR="004612BB">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77B1" w:rsidRDefault="002C77B1">
      <w:pPr>
        <w:spacing w:after="0"/>
      </w:pPr>
      <w:r>
        <w:separator/>
      </w:r>
    </w:p>
  </w:footnote>
  <w:footnote w:type="continuationSeparator" w:id="0">
    <w:p w:rsidR="002C77B1" w:rsidRDefault="002C77B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596"/>
    <w:rsid w:val="000A4F59"/>
    <w:rsid w:val="00141A4C"/>
    <w:rsid w:val="001B29CF"/>
    <w:rsid w:val="0028220F"/>
    <w:rsid w:val="002C77B1"/>
    <w:rsid w:val="00356C14"/>
    <w:rsid w:val="004612BB"/>
    <w:rsid w:val="004B6596"/>
    <w:rsid w:val="00617B26"/>
    <w:rsid w:val="006270A9"/>
    <w:rsid w:val="00675956"/>
    <w:rsid w:val="00681034"/>
    <w:rsid w:val="00816216"/>
    <w:rsid w:val="0087734B"/>
    <w:rsid w:val="009D5933"/>
    <w:rsid w:val="00BD768D"/>
    <w:rsid w:val="00C61F8E"/>
    <w:rsid w:val="00E83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BD4F9"/>
  <w15:chartTrackingRefBased/>
  <w15:docId w15:val="{73539911-9C05-4614-8BC6-6424C5766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9CF"/>
  </w:style>
  <w:style w:type="paragraph" w:styleId="Heading1">
    <w:name w:val="heading 1"/>
    <w:basedOn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C61F8E"/>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qFormat/>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customStyle="1" w:styleId="a">
    <w:name w:val="a"/>
    <w:basedOn w:val="DefaultParagraphFont"/>
    <w:rsid w:val="004612BB"/>
  </w:style>
  <w:style w:type="character" w:customStyle="1" w:styleId="l7">
    <w:name w:val="l7"/>
    <w:basedOn w:val="DefaultParagraphFont"/>
    <w:rsid w:val="004612BB"/>
  </w:style>
  <w:style w:type="character" w:customStyle="1" w:styleId="l6">
    <w:name w:val="l6"/>
    <w:basedOn w:val="DefaultParagraphFont"/>
    <w:rsid w:val="004612BB"/>
  </w:style>
  <w:style w:type="character" w:customStyle="1" w:styleId="l8">
    <w:name w:val="l8"/>
    <w:basedOn w:val="DefaultParagraphFont"/>
    <w:rsid w:val="00461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0015776\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39BBD1CE6E4361B5FD3ACB94932A1A"/>
        <w:category>
          <w:name w:val="General"/>
          <w:gallery w:val="placeholder"/>
        </w:category>
        <w:types>
          <w:type w:val="bbPlcHdr"/>
        </w:types>
        <w:behaviors>
          <w:behavior w:val="content"/>
        </w:behaviors>
        <w:guid w:val="{0F73546A-DE35-4745-8E0F-C652A749A16B}"/>
      </w:docPartPr>
      <w:docPartBody>
        <w:p w:rsidR="00000000" w:rsidRDefault="00E93D26">
          <w:pPr>
            <w:pStyle w:val="0E39BBD1CE6E4361B5FD3ACB94932A1A"/>
          </w:pPr>
          <w:r>
            <w:t>Address, City, ST ZIP Code</w:t>
          </w:r>
        </w:p>
      </w:docPartBody>
    </w:docPart>
    <w:docPart>
      <w:docPartPr>
        <w:name w:val="0D20BBB36C0A45B79EC7BA6DBA6174A9"/>
        <w:category>
          <w:name w:val="General"/>
          <w:gallery w:val="placeholder"/>
        </w:category>
        <w:types>
          <w:type w:val="bbPlcHdr"/>
        </w:types>
        <w:behaviors>
          <w:behavior w:val="content"/>
        </w:behaviors>
        <w:guid w:val="{3E9F74DC-106E-429D-B0A9-AAFFC3C76B5A}"/>
      </w:docPartPr>
      <w:docPartBody>
        <w:p w:rsidR="00000000" w:rsidRDefault="00E93D26">
          <w:pPr>
            <w:pStyle w:val="0D20BBB36C0A45B79EC7BA6DBA6174A9"/>
          </w:pPr>
          <w:r>
            <w:t>Telephone</w:t>
          </w:r>
        </w:p>
      </w:docPartBody>
    </w:docPart>
    <w:docPart>
      <w:docPartPr>
        <w:name w:val="63B8FA16312846268D0BE22957F75BE6"/>
        <w:category>
          <w:name w:val="General"/>
          <w:gallery w:val="placeholder"/>
        </w:category>
        <w:types>
          <w:type w:val="bbPlcHdr"/>
        </w:types>
        <w:behaviors>
          <w:behavior w:val="content"/>
        </w:behaviors>
        <w:guid w:val="{D41957C8-E12E-4B43-9D8B-433E5885030A}"/>
      </w:docPartPr>
      <w:docPartBody>
        <w:p w:rsidR="00000000" w:rsidRDefault="00E93D26">
          <w:pPr>
            <w:pStyle w:val="63B8FA16312846268D0BE22957F75BE6"/>
          </w:pPr>
          <w:r>
            <w:t>Email</w:t>
          </w:r>
        </w:p>
      </w:docPartBody>
    </w:docPart>
    <w:docPart>
      <w:docPartPr>
        <w:name w:val="107F08F7B8B04296A422482837217505"/>
        <w:category>
          <w:name w:val="General"/>
          <w:gallery w:val="placeholder"/>
        </w:category>
        <w:types>
          <w:type w:val="bbPlcHdr"/>
        </w:types>
        <w:behaviors>
          <w:behavior w:val="content"/>
        </w:behaviors>
        <w:guid w:val="{83694953-4A4C-4DFC-B52A-FFD43C4AA00F}"/>
      </w:docPartPr>
      <w:docPartBody>
        <w:p w:rsidR="00000000" w:rsidRDefault="00E93D26">
          <w:pPr>
            <w:pStyle w:val="107F08F7B8B04296A422482837217505"/>
          </w:pPr>
          <w:r>
            <w:t xml:space="preserve">Skills &amp; </w:t>
          </w:r>
          <w:r>
            <w:t>Abilities</w:t>
          </w:r>
        </w:p>
      </w:docPartBody>
    </w:docPart>
    <w:docPart>
      <w:docPartPr>
        <w:name w:val="D4AEC0A50B924F498F5D2C217324A84E"/>
        <w:category>
          <w:name w:val="General"/>
          <w:gallery w:val="placeholder"/>
        </w:category>
        <w:types>
          <w:type w:val="bbPlcHdr"/>
        </w:types>
        <w:behaviors>
          <w:behavior w:val="content"/>
        </w:behaviors>
        <w:guid w:val="{FECAEE3A-EB61-4B22-BAE5-6D4C01A234E4}"/>
      </w:docPartPr>
      <w:docPartBody>
        <w:p w:rsidR="00000000" w:rsidRDefault="00E93D26">
          <w:pPr>
            <w:pStyle w:val="D4AEC0A50B924F498F5D2C217324A84E"/>
          </w:pPr>
          <w:r>
            <w:t>Management</w:t>
          </w:r>
        </w:p>
      </w:docPartBody>
    </w:docPart>
    <w:docPart>
      <w:docPartPr>
        <w:name w:val="D6E61745455F41FB868C646B87FCCE29"/>
        <w:category>
          <w:name w:val="General"/>
          <w:gallery w:val="placeholder"/>
        </w:category>
        <w:types>
          <w:type w:val="bbPlcHdr"/>
        </w:types>
        <w:behaviors>
          <w:behavior w:val="content"/>
        </w:behaviors>
        <w:guid w:val="{AAB210DC-BFF9-42D7-99D4-1956AC236271}"/>
      </w:docPartPr>
      <w:docPartBody>
        <w:p w:rsidR="00000000" w:rsidRDefault="00E93D26">
          <w:pPr>
            <w:pStyle w:val="D6E61745455F41FB868C646B87FCCE29"/>
          </w:pPr>
          <w:r>
            <w:t>Sales</w:t>
          </w:r>
        </w:p>
      </w:docPartBody>
    </w:docPart>
    <w:docPart>
      <w:docPartPr>
        <w:name w:val="1D4E25453A3D4EB386A14A91CB6344B1"/>
        <w:category>
          <w:name w:val="General"/>
          <w:gallery w:val="placeholder"/>
        </w:category>
        <w:types>
          <w:type w:val="bbPlcHdr"/>
        </w:types>
        <w:behaviors>
          <w:behavior w:val="content"/>
        </w:behaviors>
        <w:guid w:val="{E31B5C17-6FA8-4BF4-BEF9-9CEC0D21449C}"/>
      </w:docPartPr>
      <w:docPartBody>
        <w:p w:rsidR="00000000" w:rsidRDefault="00E93D26">
          <w:pPr>
            <w:pStyle w:val="1D4E25453A3D4EB386A14A91CB6344B1"/>
          </w:pPr>
          <w:r>
            <w:t>Some of the sample</w:t>
          </w:r>
          <w:r>
            <w:t xml:space="preserve"> text in this document indicates the name of the style applied, so that you can easily apply the same formatting again. For example, this is the List Bullet style.</w:t>
          </w:r>
        </w:p>
      </w:docPartBody>
    </w:docPart>
    <w:docPart>
      <w:docPartPr>
        <w:name w:val="BF53C36C594F4E8297A897586340B1DE"/>
        <w:category>
          <w:name w:val="General"/>
          <w:gallery w:val="placeholder"/>
        </w:category>
        <w:types>
          <w:type w:val="bbPlcHdr"/>
        </w:types>
        <w:behaviors>
          <w:behavior w:val="content"/>
        </w:behaviors>
        <w:guid w:val="{09A49951-A93D-4C04-9FF0-B8228FEF4D0F}"/>
      </w:docPartPr>
      <w:docPartBody>
        <w:p w:rsidR="00000000" w:rsidRDefault="00E93D26">
          <w:pPr>
            <w:pStyle w:val="BF53C36C594F4E8297A897586340B1DE"/>
          </w:pPr>
          <w:r>
            <w:t>Communication</w:t>
          </w:r>
        </w:p>
      </w:docPartBody>
    </w:docPart>
    <w:docPart>
      <w:docPartPr>
        <w:name w:val="50DA24C387D341E1AF5DBB8F85A76892"/>
        <w:category>
          <w:name w:val="General"/>
          <w:gallery w:val="placeholder"/>
        </w:category>
        <w:types>
          <w:type w:val="bbPlcHdr"/>
        </w:types>
        <w:behaviors>
          <w:behavior w:val="content"/>
        </w:behaviors>
        <w:guid w:val="{176169F8-B877-4972-9FE0-B2F3691EB10B}"/>
      </w:docPartPr>
      <w:docPartBody>
        <w:p w:rsidR="00000000" w:rsidRDefault="00E93D26">
          <w:pPr>
            <w:pStyle w:val="50DA24C387D341E1AF5DBB8F85A76892"/>
          </w:pPr>
          <w:r>
            <w:t>You delivered that big presentation to rave reviews. Don’t be shy about it now</w:t>
          </w:r>
          <w:r>
            <w:t>! This is the place to show how well you work and play with others.</w:t>
          </w:r>
        </w:p>
      </w:docPartBody>
    </w:docPart>
    <w:docPart>
      <w:docPartPr>
        <w:name w:val="6D2E8DCFF865492080CE81A448897256"/>
        <w:category>
          <w:name w:val="General"/>
          <w:gallery w:val="placeholder"/>
        </w:category>
        <w:types>
          <w:type w:val="bbPlcHdr"/>
        </w:types>
        <w:behaviors>
          <w:behavior w:val="content"/>
        </w:behaviors>
        <w:guid w:val="{9A898FF5-F169-4028-908F-B793A06DF150}"/>
      </w:docPartPr>
      <w:docPartBody>
        <w:p w:rsidR="00000000" w:rsidRDefault="00E93D26">
          <w:pPr>
            <w:pStyle w:val="6D2E8DCFF865492080CE81A448897256"/>
          </w:pPr>
          <w:r>
            <w:t>Leadership</w:t>
          </w:r>
        </w:p>
      </w:docPartBody>
    </w:docPart>
    <w:docPart>
      <w:docPartPr>
        <w:name w:val="D4C1BC92E59D4114A8ED64FC0E35F50C"/>
        <w:category>
          <w:name w:val="General"/>
          <w:gallery w:val="placeholder"/>
        </w:category>
        <w:types>
          <w:type w:val="bbPlcHdr"/>
        </w:types>
        <w:behaviors>
          <w:behavior w:val="content"/>
        </w:behaviors>
        <w:guid w:val="{0E9EBE52-79BD-4D38-AA52-BF1209674D80}"/>
      </w:docPartPr>
      <w:docPartBody>
        <w:p w:rsidR="00000000" w:rsidRDefault="00E93D26">
          <w:pPr>
            <w:pStyle w:val="D4C1BC92E59D4114A8ED64FC0E35F50C"/>
          </w:pPr>
          <w:r>
            <w:t>Are you president of your fraternity, head of the condo board, or a team lead for your favorite charity? You’re a natural leader—tell it like it is!</w:t>
          </w:r>
        </w:p>
      </w:docPartBody>
    </w:docPart>
    <w:docPart>
      <w:docPartPr>
        <w:name w:val="67F7933A376C40DDAE8815B90647C812"/>
        <w:category>
          <w:name w:val="General"/>
          <w:gallery w:val="placeholder"/>
        </w:category>
        <w:types>
          <w:type w:val="bbPlcHdr"/>
        </w:types>
        <w:behaviors>
          <w:behavior w:val="content"/>
        </w:behaviors>
        <w:guid w:val="{D490461E-7B1E-4CFC-806E-DF840C78941D}"/>
      </w:docPartPr>
      <w:docPartBody>
        <w:p w:rsidR="00000000" w:rsidRDefault="00E93D26">
          <w:pPr>
            <w:pStyle w:val="67F7933A376C40DDAE8815B90647C812"/>
          </w:pPr>
          <w:r>
            <w:t>Experience</w:t>
          </w:r>
        </w:p>
      </w:docPartBody>
    </w:docPart>
    <w:docPart>
      <w:docPartPr>
        <w:name w:val="F0C141F59D39413892FA7451A86DEA46"/>
        <w:category>
          <w:name w:val="General"/>
          <w:gallery w:val="placeholder"/>
        </w:category>
        <w:types>
          <w:type w:val="bbPlcHdr"/>
        </w:types>
        <w:behaviors>
          <w:behavior w:val="content"/>
        </w:behaviors>
        <w:guid w:val="{210992FB-574F-4AC8-A4CB-F68A86C3BDE2}"/>
      </w:docPartPr>
      <w:docPartBody>
        <w:p w:rsidR="00000000" w:rsidRDefault="00E93D26">
          <w:pPr>
            <w:pStyle w:val="F0C141F59D39413892FA7451A86DEA46"/>
          </w:pPr>
          <w:r>
            <w:t>Job Title</w:t>
          </w:r>
        </w:p>
      </w:docPartBody>
    </w:docPart>
    <w:docPart>
      <w:docPartPr>
        <w:name w:val="7A0B334DD56B475A88AE117A05A7C3FC"/>
        <w:category>
          <w:name w:val="General"/>
          <w:gallery w:val="placeholder"/>
        </w:category>
        <w:types>
          <w:type w:val="bbPlcHdr"/>
        </w:types>
        <w:behaviors>
          <w:behavior w:val="content"/>
        </w:behaviors>
        <w:guid w:val="{A1016593-DA1C-472A-BD66-B21AC8ACCC14}"/>
      </w:docPartPr>
      <w:docPartBody>
        <w:p w:rsidR="00000000" w:rsidRDefault="00E93D26">
          <w:pPr>
            <w:pStyle w:val="7A0B334DD56B475A88AE117A05A7C3FC"/>
          </w:pPr>
          <w:r>
            <w:t>Company</w:t>
          </w:r>
        </w:p>
      </w:docPartBody>
    </w:docPart>
    <w:docPart>
      <w:docPartPr>
        <w:name w:val="D5D8548961A04CF683A3B4C97F439EAD"/>
        <w:category>
          <w:name w:val="General"/>
          <w:gallery w:val="placeholder"/>
        </w:category>
        <w:types>
          <w:type w:val="bbPlcHdr"/>
        </w:types>
        <w:behaviors>
          <w:behavior w:val="content"/>
        </w:behaviors>
        <w:guid w:val="{ECCC0D6C-3661-48FA-BC0E-CB18B960DEE4}"/>
      </w:docPartPr>
      <w:docPartBody>
        <w:p w:rsidR="00000000" w:rsidRDefault="00E93D26">
          <w:pPr>
            <w:pStyle w:val="D5D8548961A04CF683A3B4C97F439EAD"/>
          </w:pPr>
          <w:r>
            <w:t>Dates From - To</w:t>
          </w:r>
        </w:p>
      </w:docPartBody>
    </w:docPart>
    <w:docPart>
      <w:docPartPr>
        <w:name w:val="6DABB289E0744492B3C234A4A8502666"/>
        <w:category>
          <w:name w:val="General"/>
          <w:gallery w:val="placeholder"/>
        </w:category>
        <w:types>
          <w:type w:val="bbPlcHdr"/>
        </w:types>
        <w:behaviors>
          <w:behavior w:val="content"/>
        </w:behaviors>
        <w:guid w:val="{EB09C930-954F-414B-940B-6B3A23CA1DFA}"/>
      </w:docPartPr>
      <w:docPartBody>
        <w:p w:rsidR="00000000" w:rsidRDefault="00E93D26">
          <w:pPr>
            <w:pStyle w:val="6DABB289E0744492B3C234A4A8502666"/>
          </w:pPr>
          <w:r>
            <w:t>This is the place for a brief summary of your key responsibilities and most stellar accomplishments.</w:t>
          </w:r>
        </w:p>
      </w:docPartBody>
    </w:docPart>
    <w:docPart>
      <w:docPartPr>
        <w:name w:val="71EBF4C0AF564DCAAAC51E2D566EAC18"/>
        <w:category>
          <w:name w:val="General"/>
          <w:gallery w:val="placeholder"/>
        </w:category>
        <w:types>
          <w:type w:val="bbPlcHdr"/>
        </w:types>
        <w:behaviors>
          <w:behavior w:val="content"/>
        </w:behaviors>
        <w:guid w:val="{55E6DCE6-B62C-490E-B0E3-0E9590D603EA}"/>
      </w:docPartPr>
      <w:docPartBody>
        <w:p w:rsidR="00000000" w:rsidRDefault="00E93D26">
          <w:pPr>
            <w:pStyle w:val="71EBF4C0AF564DCAAAC51E2D566EAC18"/>
          </w:pPr>
          <w:r>
            <w:t>Job Title</w:t>
          </w:r>
        </w:p>
      </w:docPartBody>
    </w:docPart>
    <w:docPart>
      <w:docPartPr>
        <w:name w:val="4FA30230143D4956A206BD147600AB51"/>
        <w:category>
          <w:name w:val="General"/>
          <w:gallery w:val="placeholder"/>
        </w:category>
        <w:types>
          <w:type w:val="bbPlcHdr"/>
        </w:types>
        <w:behaviors>
          <w:behavior w:val="content"/>
        </w:behaviors>
        <w:guid w:val="{FB556BFD-909C-40DF-B398-2AC79EF92E61}"/>
      </w:docPartPr>
      <w:docPartBody>
        <w:p w:rsidR="00000000" w:rsidRDefault="00E93D26">
          <w:pPr>
            <w:pStyle w:val="4FA30230143D4956A206BD147600AB51"/>
          </w:pPr>
          <w:r>
            <w:t>Company</w:t>
          </w:r>
        </w:p>
      </w:docPartBody>
    </w:docPart>
    <w:docPart>
      <w:docPartPr>
        <w:name w:val="E776E30D4E6D4C989BEE940DBCCBB868"/>
        <w:category>
          <w:name w:val="General"/>
          <w:gallery w:val="placeholder"/>
        </w:category>
        <w:types>
          <w:type w:val="bbPlcHdr"/>
        </w:types>
        <w:behaviors>
          <w:behavior w:val="content"/>
        </w:behaviors>
        <w:guid w:val="{8F86E844-634D-43B6-AD71-54517CC10A95}"/>
      </w:docPartPr>
      <w:docPartBody>
        <w:p w:rsidR="00000000" w:rsidRDefault="00E93D26">
          <w:pPr>
            <w:pStyle w:val="E776E30D4E6D4C989BEE940DBCCBB868"/>
          </w:pPr>
          <w:r>
            <w:t>Dates From - To</w:t>
          </w:r>
        </w:p>
      </w:docPartBody>
    </w:docPart>
    <w:docPart>
      <w:docPartPr>
        <w:name w:val="F9C2DA1D8ECA4199BCD095D00E8A93E7"/>
        <w:category>
          <w:name w:val="General"/>
          <w:gallery w:val="placeholder"/>
        </w:category>
        <w:types>
          <w:type w:val="bbPlcHdr"/>
        </w:types>
        <w:behaviors>
          <w:behavior w:val="content"/>
        </w:behaviors>
        <w:guid w:val="{07AEF29E-1BDE-4968-827B-0138EED7238B}"/>
      </w:docPartPr>
      <w:docPartBody>
        <w:p w:rsidR="00000000" w:rsidRDefault="00E93D26">
          <w:pPr>
            <w:pStyle w:val="F9C2DA1D8ECA4199BCD095D00E8A93E7"/>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D26"/>
    <w:rsid w:val="00E9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A4BE819E548B4BD2B9735FAAF1BBA">
    <w:name w:val="955A4BE819E548B4BD2B9735FAAF1BBA"/>
  </w:style>
  <w:style w:type="paragraph" w:customStyle="1" w:styleId="0E39BBD1CE6E4361B5FD3ACB94932A1A">
    <w:name w:val="0E39BBD1CE6E4361B5FD3ACB94932A1A"/>
  </w:style>
  <w:style w:type="paragraph" w:customStyle="1" w:styleId="0D20BBB36C0A45B79EC7BA6DBA6174A9">
    <w:name w:val="0D20BBB36C0A45B79EC7BA6DBA6174A9"/>
  </w:style>
  <w:style w:type="paragraph" w:customStyle="1" w:styleId="63B8FA16312846268D0BE22957F75BE6">
    <w:name w:val="63B8FA16312846268D0BE22957F75BE6"/>
  </w:style>
  <w:style w:type="paragraph" w:customStyle="1" w:styleId="1838D804DC604A9E94CDEB80CBE14B70">
    <w:name w:val="1838D804DC604A9E94CDEB80CBE14B70"/>
  </w:style>
  <w:style w:type="paragraph" w:customStyle="1" w:styleId="75FAB919193B46F2A526E267062033CA">
    <w:name w:val="75FAB919193B46F2A526E267062033CA"/>
  </w:style>
  <w:style w:type="paragraph" w:customStyle="1" w:styleId="EB0401256A2F4BC885980772D0D312AA">
    <w:name w:val="EB0401256A2F4BC885980772D0D312AA"/>
  </w:style>
  <w:style w:type="paragraph" w:customStyle="1" w:styleId="65F46FE51A034373BAC08CB1AFB8E7E9">
    <w:name w:val="65F46FE51A034373BAC08CB1AFB8E7E9"/>
  </w:style>
  <w:style w:type="paragraph" w:customStyle="1" w:styleId="FA6BC1432F314FF4BCDC8FF6110252D9">
    <w:name w:val="FA6BC1432F314FF4BCDC8FF6110252D9"/>
  </w:style>
  <w:style w:type="paragraph" w:customStyle="1" w:styleId="C7F93B31D42F4DE3B1FF97CAE371FD14">
    <w:name w:val="C7F93B31D42F4DE3B1FF97CAE371FD14"/>
  </w:style>
  <w:style w:type="paragraph" w:customStyle="1" w:styleId="94B34B65B66A471BAECEA25F1EECB76A">
    <w:name w:val="94B34B65B66A471BAECEA25F1EECB76A"/>
  </w:style>
  <w:style w:type="paragraph" w:customStyle="1" w:styleId="D84AD4E64C7D4D27921950A0E673B44F">
    <w:name w:val="D84AD4E64C7D4D27921950A0E673B44F"/>
  </w:style>
  <w:style w:type="paragraph" w:customStyle="1" w:styleId="8411CAC7CC804F63B6A81B3A658980EB">
    <w:name w:val="8411CAC7CC804F63B6A81B3A658980EB"/>
  </w:style>
  <w:style w:type="paragraph" w:customStyle="1" w:styleId="C7DB5BFFF7774DBBA64DC90CDAD15F6F">
    <w:name w:val="C7DB5BFFF7774DBBA64DC90CDAD15F6F"/>
  </w:style>
  <w:style w:type="paragraph" w:customStyle="1" w:styleId="7501636EF68A4B6498CE2A3D79B243ED">
    <w:name w:val="7501636EF68A4B6498CE2A3D79B243ED"/>
  </w:style>
  <w:style w:type="paragraph" w:customStyle="1" w:styleId="107F08F7B8B04296A422482837217505">
    <w:name w:val="107F08F7B8B04296A422482837217505"/>
  </w:style>
  <w:style w:type="paragraph" w:customStyle="1" w:styleId="D4AEC0A50B924F498F5D2C217324A84E">
    <w:name w:val="D4AEC0A50B924F498F5D2C217324A84E"/>
  </w:style>
  <w:style w:type="paragraph" w:customStyle="1" w:styleId="295640A61244489E908EDD333DB5E991">
    <w:name w:val="295640A61244489E908EDD333DB5E991"/>
  </w:style>
  <w:style w:type="paragraph" w:customStyle="1" w:styleId="D6E61745455F41FB868C646B87FCCE29">
    <w:name w:val="D6E61745455F41FB868C646B87FCCE29"/>
  </w:style>
  <w:style w:type="paragraph" w:customStyle="1" w:styleId="1D4E25453A3D4EB386A14A91CB6344B1">
    <w:name w:val="1D4E25453A3D4EB386A14A91CB6344B1"/>
  </w:style>
  <w:style w:type="paragraph" w:customStyle="1" w:styleId="BF53C36C594F4E8297A897586340B1DE">
    <w:name w:val="BF53C36C594F4E8297A897586340B1DE"/>
  </w:style>
  <w:style w:type="paragraph" w:customStyle="1" w:styleId="50DA24C387D341E1AF5DBB8F85A76892">
    <w:name w:val="50DA24C387D341E1AF5DBB8F85A76892"/>
  </w:style>
  <w:style w:type="paragraph" w:customStyle="1" w:styleId="6D2E8DCFF865492080CE81A448897256">
    <w:name w:val="6D2E8DCFF865492080CE81A448897256"/>
  </w:style>
  <w:style w:type="paragraph" w:customStyle="1" w:styleId="D4C1BC92E59D4114A8ED64FC0E35F50C">
    <w:name w:val="D4C1BC92E59D4114A8ED64FC0E35F50C"/>
  </w:style>
  <w:style w:type="paragraph" w:customStyle="1" w:styleId="67F7933A376C40DDAE8815B90647C812">
    <w:name w:val="67F7933A376C40DDAE8815B90647C812"/>
  </w:style>
  <w:style w:type="paragraph" w:customStyle="1" w:styleId="F0C141F59D39413892FA7451A86DEA46">
    <w:name w:val="F0C141F59D39413892FA7451A86DEA46"/>
  </w:style>
  <w:style w:type="paragraph" w:customStyle="1" w:styleId="7A0B334DD56B475A88AE117A05A7C3FC">
    <w:name w:val="7A0B334DD56B475A88AE117A05A7C3FC"/>
  </w:style>
  <w:style w:type="paragraph" w:customStyle="1" w:styleId="D5D8548961A04CF683A3B4C97F439EAD">
    <w:name w:val="D5D8548961A04CF683A3B4C97F439EAD"/>
  </w:style>
  <w:style w:type="paragraph" w:customStyle="1" w:styleId="6DABB289E0744492B3C234A4A8502666">
    <w:name w:val="6DABB289E0744492B3C234A4A8502666"/>
  </w:style>
  <w:style w:type="paragraph" w:customStyle="1" w:styleId="71EBF4C0AF564DCAAAC51E2D566EAC18">
    <w:name w:val="71EBF4C0AF564DCAAAC51E2D566EAC18"/>
  </w:style>
  <w:style w:type="paragraph" w:customStyle="1" w:styleId="4FA30230143D4956A206BD147600AB51">
    <w:name w:val="4FA30230143D4956A206BD147600AB51"/>
  </w:style>
  <w:style w:type="paragraph" w:customStyle="1" w:styleId="E776E30D4E6D4C989BEE940DBCCBB868">
    <w:name w:val="E776E30D4E6D4C989BEE940DBCCBB868"/>
  </w:style>
  <w:style w:type="paragraph" w:customStyle="1" w:styleId="F9C2DA1D8ECA4199BCD095D00E8A93E7">
    <w:name w:val="F9C2DA1D8ECA4199BCD095D00E8A93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33BBC-A6D1-44A3-B44C-87C5A73C4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Template>
  <TotalTime>15</TotalTime>
  <Pages>2</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Maheswari, Lavish (Synchrony Financial)</dc:creator>
  <cp:keywords/>
  <cp:lastModifiedBy>Maheshwari, Lavish (Synchrony)</cp:lastModifiedBy>
  <cp:revision>1</cp:revision>
  <dcterms:created xsi:type="dcterms:W3CDTF">2018-07-19T09:03:00Z</dcterms:created>
  <dcterms:modified xsi:type="dcterms:W3CDTF">2018-07-19T09:18:00Z</dcterms:modified>
  <cp:version/>
</cp:coreProperties>
</file>